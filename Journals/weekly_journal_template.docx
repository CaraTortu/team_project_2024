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69566" w14:textId="77777777" w:rsidR="00847944" w:rsidRDefault="003A30E0" w:rsidP="000361A2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>Team Project : Weekly</w:t>
      </w:r>
      <w:r w:rsidR="007F09EE">
        <w:rPr>
          <w:rFonts w:cs="Arial"/>
          <w:b/>
          <w:noProof/>
          <w:color w:val="808080" w:themeColor="background1" w:themeShade="80"/>
          <w:sz w:val="36"/>
        </w:rPr>
        <w:t xml:space="preserve"> </w:t>
      </w:r>
      <w:r>
        <w:rPr>
          <w:rFonts w:cs="Arial"/>
          <w:b/>
          <w:noProof/>
          <w:color w:val="808080" w:themeColor="background1" w:themeShade="80"/>
          <w:sz w:val="36"/>
        </w:rPr>
        <w:t xml:space="preserve">Journal </w:t>
      </w:r>
    </w:p>
    <w:p w14:paraId="7C8E4CBB" w14:textId="77777777" w:rsidR="00B460B2" w:rsidRPr="002152A4" w:rsidRDefault="00B460B2" w:rsidP="005A0145">
      <w:pPr>
        <w:rPr>
          <w:rFonts w:cs="Arial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65"/>
      </w:tblGrid>
      <w:tr w:rsidR="00541210" w14:paraId="5ABAA924" w14:textId="77777777" w:rsidTr="00541210">
        <w:tc>
          <w:tcPr>
            <w:tcW w:w="7735" w:type="dxa"/>
          </w:tcPr>
          <w:p w14:paraId="7A22AA99" w14:textId="77777777" w:rsidR="00541210" w:rsidRDefault="00541210" w:rsidP="00541210">
            <w:pPr>
              <w:spacing w:line="276" w:lineRule="auto"/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  <w:t>Work completed in hours last week</w:t>
            </w:r>
          </w:p>
          <w:tbl>
            <w:tblPr>
              <w:tblStyle w:val="TableGrid"/>
              <w:tblW w:w="7509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675"/>
              <w:gridCol w:w="743"/>
              <w:gridCol w:w="3241"/>
              <w:gridCol w:w="850"/>
            </w:tblGrid>
            <w:tr w:rsidR="00541210" w:rsidRPr="005A0145" w14:paraId="6DB79C0A" w14:textId="77777777" w:rsidTr="00615789">
              <w:trPr>
                <w:trHeight w:val="384"/>
              </w:trPr>
              <w:tc>
                <w:tcPr>
                  <w:tcW w:w="2689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1EF7BBC6" w14:textId="173F26E0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</w:t>
                  </w:r>
                  <w:r w:rsidR="004721B9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</w:t>
                  </w: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mber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20EB6F14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03110512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Member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3EFC3CDC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</w:tr>
            <w:tr w:rsidR="00541210" w:rsidRPr="005A0145" w14:paraId="7E091A5E" w14:textId="77777777" w:rsidTr="00615789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37EA0D7D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291456F1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0C582FEC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2E333871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541210" w:rsidRPr="005A0145" w14:paraId="677A6B6C" w14:textId="77777777" w:rsidTr="003C748A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3E4587C0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0C75B77B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1B0C9E49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4E211DA0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3C748A" w:rsidRPr="005A0145" w14:paraId="01E3DA9F" w14:textId="77777777" w:rsidTr="00615789">
              <w:trPr>
                <w:trHeight w:val="418"/>
              </w:trPr>
              <w:tc>
                <w:tcPr>
                  <w:tcW w:w="2689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5E780871" w14:textId="77777777" w:rsidR="003C748A" w:rsidRPr="00521CB6" w:rsidRDefault="003C748A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3DE8BAB5" w14:textId="77777777" w:rsidR="003C748A" w:rsidRPr="00521CB6" w:rsidRDefault="003C748A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244F7B8F" w14:textId="77777777" w:rsidR="003C748A" w:rsidRPr="00521CB6" w:rsidRDefault="003C748A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1843F392" w14:textId="77777777" w:rsidR="003C748A" w:rsidRPr="00521CB6" w:rsidRDefault="003C748A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1D46AA2E" w14:textId="77777777" w:rsidR="00541210" w:rsidRDefault="00541210" w:rsidP="00B460B2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065" w:type="dxa"/>
          </w:tcPr>
          <w:p w14:paraId="3AFB64D4" w14:textId="77777777" w:rsidR="00541210" w:rsidRDefault="00541210"/>
          <w:p w14:paraId="5957F9BF" w14:textId="77777777" w:rsidR="00541210" w:rsidRDefault="00541210" w:rsidP="002F6674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18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080"/>
              <w:gridCol w:w="1183"/>
            </w:tblGrid>
            <w:tr w:rsidR="00541210" w:rsidRPr="005A0145" w14:paraId="688DE488" w14:textId="77777777" w:rsidTr="002F6674">
              <w:trPr>
                <w:trHeight w:val="576"/>
                <w:jc w:val="center"/>
              </w:trPr>
              <w:tc>
                <w:tcPr>
                  <w:tcW w:w="1080" w:type="dxa"/>
                  <w:shd w:val="clear" w:color="auto" w:fill="D5DCE4" w:themeFill="text2" w:themeFillTint="33"/>
                  <w:vAlign w:val="center"/>
                </w:tcPr>
                <w:p w14:paraId="1F150156" w14:textId="77777777" w:rsidR="00541210" w:rsidRPr="001C39AD" w:rsidRDefault="00541210" w:rsidP="002F6674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</w:rPr>
                    <w:t>Week</w:t>
                  </w:r>
                </w:p>
              </w:tc>
              <w:tc>
                <w:tcPr>
                  <w:tcW w:w="1183" w:type="dxa"/>
                  <w:shd w:val="clear" w:color="auto" w:fill="EAEEF3"/>
                  <w:vAlign w:val="center"/>
                </w:tcPr>
                <w:p w14:paraId="03E0F7C5" w14:textId="77777777" w:rsidR="00541210" w:rsidRPr="005A0145" w:rsidRDefault="00541210" w:rsidP="002F6674">
                  <w:pPr>
                    <w:jc w:val="center"/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26851671" w14:textId="77777777" w:rsidR="00541210" w:rsidRDefault="00541210" w:rsidP="00B460B2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45F7BDD8" w14:textId="77777777" w:rsidR="00541210" w:rsidRDefault="00541210" w:rsidP="00B460B2">
      <w:pPr>
        <w:rPr>
          <w:rFonts w:cs="Arial"/>
          <w:b/>
          <w:noProof/>
          <w:color w:val="808080" w:themeColor="background1" w:themeShade="80"/>
          <w:sz w:val="20"/>
          <w:szCs w:val="20"/>
        </w:rPr>
      </w:pPr>
    </w:p>
    <w:p w14:paraId="4C3AD34C" w14:textId="77777777" w:rsidR="001C61A0" w:rsidRDefault="001D3578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 xml:space="preserve">Still in Progress </w:t>
      </w:r>
    </w:p>
    <w:p w14:paraId="07C8DD8F" w14:textId="77777777" w:rsidR="001C61A0" w:rsidRPr="001C61A0" w:rsidRDefault="001D3578" w:rsidP="001C61A0">
      <w:pPr>
        <w:rPr>
          <w:noProof/>
          <w:sz w:val="10"/>
          <w:szCs w:val="10"/>
        </w:rPr>
      </w:pPr>
      <w:r>
        <w:rPr>
          <w:noProof/>
        </w:rPr>
        <w:t>Evaluation of outstanding work from last week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5A0145" w:rsidRPr="005A0145" w14:paraId="52B7C43A" w14:textId="77777777" w:rsidTr="002D6378">
        <w:trPr>
          <w:trHeight w:val="1225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3FE86D59" w14:textId="77777777" w:rsidR="00F625C2" w:rsidRPr="005A0145" w:rsidRDefault="00F625C2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6EEFB730" w14:textId="77777777" w:rsidR="001C61A0" w:rsidRDefault="001D3578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Work completed</w:t>
      </w:r>
    </w:p>
    <w:p w14:paraId="7D53AFA2" w14:textId="77777777" w:rsidR="001C61A0" w:rsidRPr="001C61A0" w:rsidRDefault="00836785" w:rsidP="001C61A0">
      <w:pPr>
        <w:rPr>
          <w:noProof/>
          <w:sz w:val="10"/>
          <w:szCs w:val="10"/>
        </w:rPr>
      </w:pPr>
      <w:r>
        <w:rPr>
          <w:noProof/>
        </w:rPr>
        <w:t>Description of additional work complete over that scheduled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C61A0" w:rsidRPr="005A0145" w14:paraId="405B9936" w14:textId="77777777" w:rsidTr="002D6378">
        <w:trPr>
          <w:trHeight w:val="1446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0E85DC28" w14:textId="77777777" w:rsidR="00F625C2" w:rsidRPr="005A0145" w:rsidRDefault="00F625C2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15118CAE" w14:textId="77777777" w:rsidR="0068165D" w:rsidRDefault="0068165D" w:rsidP="00C613DF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Problems encountered</w:t>
      </w:r>
    </w:p>
    <w:p w14:paraId="5D4E9D71" w14:textId="77777777" w:rsidR="0068165D" w:rsidRPr="001C61A0" w:rsidRDefault="0068165D" w:rsidP="0068165D">
      <w:pPr>
        <w:rPr>
          <w:noProof/>
          <w:sz w:val="10"/>
          <w:szCs w:val="10"/>
        </w:rPr>
      </w:pPr>
      <w:r>
        <w:rPr>
          <w:noProof/>
        </w:rPr>
        <w:t>Description of problems encountered and how these were overcome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68165D" w:rsidRPr="005A0145" w14:paraId="50BD44B7" w14:textId="77777777" w:rsidTr="002D6378">
        <w:trPr>
          <w:trHeight w:val="1486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2BFAD4AA" w14:textId="77777777" w:rsidR="00F625C2" w:rsidRPr="005A0145" w:rsidRDefault="00F625C2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0801FAD9" w14:textId="77777777" w:rsidR="00AE4095" w:rsidRPr="003C0586" w:rsidRDefault="00AE4095" w:rsidP="00AE4095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28"/>
        </w:rPr>
      </w:pPr>
      <w:r w:rsidRPr="003C0586">
        <w:rPr>
          <w:rFonts w:cs="Arial"/>
          <w:bCs/>
          <w:noProof/>
          <w:color w:val="808080" w:themeColor="background1" w:themeShade="80"/>
          <w:sz w:val="28"/>
          <w:szCs w:val="28"/>
        </w:rPr>
        <w:t>Scheduled work for next week by member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980"/>
        <w:gridCol w:w="8788"/>
      </w:tblGrid>
      <w:tr w:rsidR="00C21FB0" w:rsidRPr="005A0145" w14:paraId="4A73609F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F010C8E" w14:textId="77777777" w:rsidR="00C21FB0" w:rsidRPr="003672D0" w:rsidRDefault="00874078" w:rsidP="008A739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Team Member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64B867D" w14:textId="77777777" w:rsidR="00C21FB0" w:rsidRPr="003672D0" w:rsidRDefault="00C21FB0" w:rsidP="00615789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DETAILS</w:t>
            </w:r>
          </w:p>
        </w:tc>
      </w:tr>
      <w:tr w:rsidR="00C21FB0" w:rsidRPr="005A0145" w14:paraId="3FD8C53A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4E8D4D" w14:textId="77777777" w:rsidR="00C21FB0" w:rsidRPr="005A0145" w:rsidRDefault="00C21FB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8F9F23" w14:textId="77777777" w:rsidR="00C21FB0" w:rsidRPr="005A0145" w:rsidRDefault="00C21FB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C21FB0" w:rsidRPr="005A0145" w14:paraId="48251906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130ECB" w14:textId="77777777" w:rsidR="00C21FB0" w:rsidRPr="005A0145" w:rsidRDefault="00C21FB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2B81F3" w14:textId="77777777" w:rsidR="00C21FB0" w:rsidRPr="005A0145" w:rsidRDefault="00C21FB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C21FB0" w:rsidRPr="005A0145" w14:paraId="104E7B4A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3DDB89" w14:textId="77777777" w:rsidR="00C21FB0" w:rsidRPr="005A0145" w:rsidRDefault="00C21FB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1C073D" w14:textId="77777777" w:rsidR="00C21FB0" w:rsidRPr="005A0145" w:rsidRDefault="00C21FB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C21FB0" w:rsidRPr="005A0145" w14:paraId="1230937F" w14:textId="77777777" w:rsidTr="0040366B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DC8E57" w14:textId="77777777" w:rsidR="00C21FB0" w:rsidRPr="005A0145" w:rsidRDefault="00C21FB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4D6BE3" w14:textId="77777777" w:rsidR="00C21FB0" w:rsidRPr="005A0145" w:rsidRDefault="00C21FB0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6C97332C" w14:textId="77777777" w:rsidR="00197B97" w:rsidRDefault="00197B97" w:rsidP="00197B9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Comments</w:t>
      </w:r>
    </w:p>
    <w:p w14:paraId="7F9301A0" w14:textId="77777777" w:rsidR="00197B97" w:rsidRPr="001C61A0" w:rsidRDefault="00197B97" w:rsidP="00197B97">
      <w:pPr>
        <w:rPr>
          <w:noProof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97B97" w:rsidRPr="005A0145" w14:paraId="63B09B93" w14:textId="77777777" w:rsidTr="003C748A">
        <w:trPr>
          <w:trHeight w:val="1067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45B2493E" w14:textId="77777777" w:rsidR="00197B97" w:rsidRPr="005A0145" w:rsidRDefault="00197B97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094D3E42" w14:textId="77777777" w:rsidR="005A0145" w:rsidRPr="001D0BF0" w:rsidRDefault="005A0145" w:rsidP="0006750F">
      <w:pPr>
        <w:rPr>
          <w:rFonts w:cs="Arial"/>
          <w:sz w:val="36"/>
        </w:rPr>
      </w:pPr>
    </w:p>
    <w:sectPr w:rsidR="005A0145" w:rsidRPr="001D0BF0" w:rsidSect="0006750F">
      <w:footerReference w:type="even" r:id="rId11"/>
      <w:footerReference w:type="default" r:id="rId12"/>
      <w:pgSz w:w="12240" w:h="15840"/>
      <w:pgMar w:top="720" w:right="720" w:bottom="53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605E9" w14:textId="77777777" w:rsidR="00EE3CF0" w:rsidRDefault="00EE3CF0" w:rsidP="00D4300C">
      <w:r>
        <w:separator/>
      </w:r>
    </w:p>
  </w:endnote>
  <w:endnote w:type="continuationSeparator" w:id="0">
    <w:p w14:paraId="509B951D" w14:textId="77777777" w:rsidR="00EE3CF0" w:rsidRDefault="00EE3CF0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70981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2C0FDA" w14:textId="77777777" w:rsidR="002218D2" w:rsidRDefault="002218D2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68F27E" w14:textId="77777777" w:rsidR="002218D2" w:rsidRDefault="002218D2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A5508" w14:textId="77777777" w:rsidR="002218D2" w:rsidRDefault="002218D2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A1402" w14:textId="77777777" w:rsidR="00EE3CF0" w:rsidRDefault="00EE3CF0" w:rsidP="00D4300C">
      <w:r>
        <w:separator/>
      </w:r>
    </w:p>
  </w:footnote>
  <w:footnote w:type="continuationSeparator" w:id="0">
    <w:p w14:paraId="663832BA" w14:textId="77777777" w:rsidR="00EE3CF0" w:rsidRDefault="00EE3CF0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34"/>
  </w:num>
  <w:num w:numId="13">
    <w:abstractNumId w:val="33"/>
  </w:num>
  <w:num w:numId="14">
    <w:abstractNumId w:val="20"/>
  </w:num>
  <w:num w:numId="15">
    <w:abstractNumId w:val="16"/>
  </w:num>
  <w:num w:numId="16">
    <w:abstractNumId w:val="23"/>
  </w:num>
  <w:num w:numId="17">
    <w:abstractNumId w:val="29"/>
  </w:num>
  <w:num w:numId="18">
    <w:abstractNumId w:val="28"/>
  </w:num>
  <w:num w:numId="19">
    <w:abstractNumId w:val="13"/>
  </w:num>
  <w:num w:numId="20">
    <w:abstractNumId w:val="14"/>
  </w:num>
  <w:num w:numId="21">
    <w:abstractNumId w:val="25"/>
  </w:num>
  <w:num w:numId="22">
    <w:abstractNumId w:val="17"/>
  </w:num>
  <w:num w:numId="23">
    <w:abstractNumId w:val="15"/>
  </w:num>
  <w:num w:numId="24">
    <w:abstractNumId w:val="10"/>
  </w:num>
  <w:num w:numId="25">
    <w:abstractNumId w:val="26"/>
  </w:num>
  <w:num w:numId="26">
    <w:abstractNumId w:val="27"/>
  </w:num>
  <w:num w:numId="27">
    <w:abstractNumId w:val="32"/>
  </w:num>
  <w:num w:numId="28">
    <w:abstractNumId w:val="35"/>
  </w:num>
  <w:num w:numId="29">
    <w:abstractNumId w:val="18"/>
  </w:num>
  <w:num w:numId="30">
    <w:abstractNumId w:val="30"/>
  </w:num>
  <w:num w:numId="31">
    <w:abstractNumId w:val="11"/>
  </w:num>
  <w:num w:numId="32">
    <w:abstractNumId w:val="31"/>
  </w:num>
  <w:num w:numId="33">
    <w:abstractNumId w:val="22"/>
  </w:num>
  <w:num w:numId="34">
    <w:abstractNumId w:val="36"/>
  </w:num>
  <w:num w:numId="35">
    <w:abstractNumId w:val="19"/>
  </w:num>
  <w:num w:numId="36">
    <w:abstractNumId w:val="12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1"/>
  <w:activeWritingStyle w:appName="MSWord" w:lang="en-IE" w:vendorID="64" w:dllVersion="6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CA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61A2"/>
    <w:rsid w:val="00042B8F"/>
    <w:rsid w:val="00056E4C"/>
    <w:rsid w:val="00062BFE"/>
    <w:rsid w:val="00063B41"/>
    <w:rsid w:val="0006750F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11C4F"/>
    <w:rsid w:val="00112113"/>
    <w:rsid w:val="00121D51"/>
    <w:rsid w:val="00132FDE"/>
    <w:rsid w:val="00142A5D"/>
    <w:rsid w:val="001472A1"/>
    <w:rsid w:val="00155B44"/>
    <w:rsid w:val="00156D7F"/>
    <w:rsid w:val="00171DDB"/>
    <w:rsid w:val="001720F6"/>
    <w:rsid w:val="00177F32"/>
    <w:rsid w:val="001962A6"/>
    <w:rsid w:val="001978E0"/>
    <w:rsid w:val="00197B97"/>
    <w:rsid w:val="00197E3B"/>
    <w:rsid w:val="001A6E4B"/>
    <w:rsid w:val="001B1353"/>
    <w:rsid w:val="001C28B8"/>
    <w:rsid w:val="001C39AD"/>
    <w:rsid w:val="001C61A0"/>
    <w:rsid w:val="001C7751"/>
    <w:rsid w:val="001D0BF0"/>
    <w:rsid w:val="001D1964"/>
    <w:rsid w:val="001D3578"/>
    <w:rsid w:val="001E63C8"/>
    <w:rsid w:val="002152A4"/>
    <w:rsid w:val="00217102"/>
    <w:rsid w:val="002218D2"/>
    <w:rsid w:val="00222BA1"/>
    <w:rsid w:val="00246A17"/>
    <w:rsid w:val="00247CBE"/>
    <w:rsid w:val="002507EE"/>
    <w:rsid w:val="00251320"/>
    <w:rsid w:val="0025708E"/>
    <w:rsid w:val="00265E42"/>
    <w:rsid w:val="00276F2A"/>
    <w:rsid w:val="0028245F"/>
    <w:rsid w:val="002830CA"/>
    <w:rsid w:val="00294609"/>
    <w:rsid w:val="00294DC4"/>
    <w:rsid w:val="002A17D8"/>
    <w:rsid w:val="002A3BEA"/>
    <w:rsid w:val="002A45FC"/>
    <w:rsid w:val="002A4915"/>
    <w:rsid w:val="002B1D6A"/>
    <w:rsid w:val="002B5D26"/>
    <w:rsid w:val="002D38C6"/>
    <w:rsid w:val="002D6378"/>
    <w:rsid w:val="002E4407"/>
    <w:rsid w:val="002F23D3"/>
    <w:rsid w:val="002F2C0D"/>
    <w:rsid w:val="002F39CD"/>
    <w:rsid w:val="002F6674"/>
    <w:rsid w:val="002F7A64"/>
    <w:rsid w:val="00303C60"/>
    <w:rsid w:val="00341A03"/>
    <w:rsid w:val="00343CF7"/>
    <w:rsid w:val="0036274A"/>
    <w:rsid w:val="0036595F"/>
    <w:rsid w:val="003672D0"/>
    <w:rsid w:val="003739FB"/>
    <w:rsid w:val="003758D7"/>
    <w:rsid w:val="00376B04"/>
    <w:rsid w:val="00383D3C"/>
    <w:rsid w:val="0039371B"/>
    <w:rsid w:val="00394B8A"/>
    <w:rsid w:val="003A167F"/>
    <w:rsid w:val="003A1DE6"/>
    <w:rsid w:val="003A30E0"/>
    <w:rsid w:val="003C0586"/>
    <w:rsid w:val="003C25DB"/>
    <w:rsid w:val="003C748A"/>
    <w:rsid w:val="003D28EE"/>
    <w:rsid w:val="003D5B08"/>
    <w:rsid w:val="003E5909"/>
    <w:rsid w:val="003F787D"/>
    <w:rsid w:val="003F799C"/>
    <w:rsid w:val="00400C0D"/>
    <w:rsid w:val="0040366B"/>
    <w:rsid w:val="00403AF0"/>
    <w:rsid w:val="00422668"/>
    <w:rsid w:val="00434271"/>
    <w:rsid w:val="00436154"/>
    <w:rsid w:val="004368CD"/>
    <w:rsid w:val="0044419E"/>
    <w:rsid w:val="00453DF4"/>
    <w:rsid w:val="0045552B"/>
    <w:rsid w:val="0045680E"/>
    <w:rsid w:val="004630AB"/>
    <w:rsid w:val="00466D5B"/>
    <w:rsid w:val="004721B9"/>
    <w:rsid w:val="00472ADF"/>
    <w:rsid w:val="00482909"/>
    <w:rsid w:val="00483632"/>
    <w:rsid w:val="00491059"/>
    <w:rsid w:val="00492BF1"/>
    <w:rsid w:val="00493BCE"/>
    <w:rsid w:val="004952F9"/>
    <w:rsid w:val="004965BD"/>
    <w:rsid w:val="00497A8D"/>
    <w:rsid w:val="004A47C7"/>
    <w:rsid w:val="004B4C32"/>
    <w:rsid w:val="004D59AF"/>
    <w:rsid w:val="004E7C78"/>
    <w:rsid w:val="004F1A3A"/>
    <w:rsid w:val="004F4D53"/>
    <w:rsid w:val="00512412"/>
    <w:rsid w:val="00513CF6"/>
    <w:rsid w:val="00521CB6"/>
    <w:rsid w:val="00531F82"/>
    <w:rsid w:val="00535D78"/>
    <w:rsid w:val="00541210"/>
    <w:rsid w:val="00542FAE"/>
    <w:rsid w:val="00547183"/>
    <w:rsid w:val="00557283"/>
    <w:rsid w:val="00557C38"/>
    <w:rsid w:val="00587470"/>
    <w:rsid w:val="0059408D"/>
    <w:rsid w:val="005A0145"/>
    <w:rsid w:val="005A1BD3"/>
    <w:rsid w:val="005A2BD6"/>
    <w:rsid w:val="005B0B4C"/>
    <w:rsid w:val="005B1D94"/>
    <w:rsid w:val="005B2E0A"/>
    <w:rsid w:val="005B7C30"/>
    <w:rsid w:val="005B7C3C"/>
    <w:rsid w:val="005C1013"/>
    <w:rsid w:val="005D6028"/>
    <w:rsid w:val="005E2CD8"/>
    <w:rsid w:val="005E5BF6"/>
    <w:rsid w:val="005F5ABE"/>
    <w:rsid w:val="005F76AF"/>
    <w:rsid w:val="00607A0A"/>
    <w:rsid w:val="00614981"/>
    <w:rsid w:val="00621956"/>
    <w:rsid w:val="00623C56"/>
    <w:rsid w:val="00626A50"/>
    <w:rsid w:val="006325E0"/>
    <w:rsid w:val="006550BA"/>
    <w:rsid w:val="00664BC7"/>
    <w:rsid w:val="0067736C"/>
    <w:rsid w:val="0068165D"/>
    <w:rsid w:val="00691D78"/>
    <w:rsid w:val="00696FAA"/>
    <w:rsid w:val="006A16C4"/>
    <w:rsid w:val="006B00BA"/>
    <w:rsid w:val="006B5ECE"/>
    <w:rsid w:val="006B6267"/>
    <w:rsid w:val="006C1052"/>
    <w:rsid w:val="006C66DE"/>
    <w:rsid w:val="006D359B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B3B"/>
    <w:rsid w:val="0076489D"/>
    <w:rsid w:val="007670A9"/>
    <w:rsid w:val="007722CF"/>
    <w:rsid w:val="00774101"/>
    <w:rsid w:val="0078197E"/>
    <w:rsid w:val="007874B8"/>
    <w:rsid w:val="007919FA"/>
    <w:rsid w:val="00796CE2"/>
    <w:rsid w:val="007A235B"/>
    <w:rsid w:val="007A782A"/>
    <w:rsid w:val="007B348F"/>
    <w:rsid w:val="007B7937"/>
    <w:rsid w:val="007C5326"/>
    <w:rsid w:val="007D591A"/>
    <w:rsid w:val="007D72F0"/>
    <w:rsid w:val="007F08AA"/>
    <w:rsid w:val="007F09EE"/>
    <w:rsid w:val="007F3EB8"/>
    <w:rsid w:val="0080195E"/>
    <w:rsid w:val="0081690B"/>
    <w:rsid w:val="008202AC"/>
    <w:rsid w:val="0082432F"/>
    <w:rsid w:val="00827F6D"/>
    <w:rsid w:val="008350B3"/>
    <w:rsid w:val="00836785"/>
    <w:rsid w:val="008371AB"/>
    <w:rsid w:val="00847944"/>
    <w:rsid w:val="00863730"/>
    <w:rsid w:val="00874078"/>
    <w:rsid w:val="00877983"/>
    <w:rsid w:val="0088043B"/>
    <w:rsid w:val="00882563"/>
    <w:rsid w:val="0088623D"/>
    <w:rsid w:val="00890E7D"/>
    <w:rsid w:val="00891F3C"/>
    <w:rsid w:val="00896E33"/>
    <w:rsid w:val="008A7396"/>
    <w:rsid w:val="008C027C"/>
    <w:rsid w:val="008C59BA"/>
    <w:rsid w:val="008D0E20"/>
    <w:rsid w:val="008D5BD1"/>
    <w:rsid w:val="008E525C"/>
    <w:rsid w:val="008E6621"/>
    <w:rsid w:val="008F0F82"/>
    <w:rsid w:val="009060B2"/>
    <w:rsid w:val="009152A8"/>
    <w:rsid w:val="009212F2"/>
    <w:rsid w:val="00937A68"/>
    <w:rsid w:val="009419B0"/>
    <w:rsid w:val="00942BD8"/>
    <w:rsid w:val="00951F56"/>
    <w:rsid w:val="00976532"/>
    <w:rsid w:val="00982B8C"/>
    <w:rsid w:val="009920A2"/>
    <w:rsid w:val="009A25CD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6224F"/>
    <w:rsid w:val="00A6738D"/>
    <w:rsid w:val="00A673D6"/>
    <w:rsid w:val="00A673D8"/>
    <w:rsid w:val="00A73209"/>
    <w:rsid w:val="00A91DEA"/>
    <w:rsid w:val="00A94033"/>
    <w:rsid w:val="00A95536"/>
    <w:rsid w:val="00AA2655"/>
    <w:rsid w:val="00AA7559"/>
    <w:rsid w:val="00AB1F2A"/>
    <w:rsid w:val="00AC13B3"/>
    <w:rsid w:val="00AE1A89"/>
    <w:rsid w:val="00AE4095"/>
    <w:rsid w:val="00B25C65"/>
    <w:rsid w:val="00B307B3"/>
    <w:rsid w:val="00B3180B"/>
    <w:rsid w:val="00B460B2"/>
    <w:rsid w:val="00B60E03"/>
    <w:rsid w:val="00B8310A"/>
    <w:rsid w:val="00B832F4"/>
    <w:rsid w:val="00B83E3A"/>
    <w:rsid w:val="00B8500C"/>
    <w:rsid w:val="00B850F5"/>
    <w:rsid w:val="00BA1CA5"/>
    <w:rsid w:val="00BA1F11"/>
    <w:rsid w:val="00BA7868"/>
    <w:rsid w:val="00BB52C1"/>
    <w:rsid w:val="00BC38F6"/>
    <w:rsid w:val="00BC7F9D"/>
    <w:rsid w:val="00C002CD"/>
    <w:rsid w:val="00C12C0B"/>
    <w:rsid w:val="00C21FB0"/>
    <w:rsid w:val="00C40DB1"/>
    <w:rsid w:val="00C425A7"/>
    <w:rsid w:val="00C479CE"/>
    <w:rsid w:val="00C50D78"/>
    <w:rsid w:val="00C511D8"/>
    <w:rsid w:val="00C60A1F"/>
    <w:rsid w:val="00C60B0A"/>
    <w:rsid w:val="00C613DF"/>
    <w:rsid w:val="00C75002"/>
    <w:rsid w:val="00C82F85"/>
    <w:rsid w:val="00C83AA7"/>
    <w:rsid w:val="00C86A66"/>
    <w:rsid w:val="00C904AE"/>
    <w:rsid w:val="00C92568"/>
    <w:rsid w:val="00C92F28"/>
    <w:rsid w:val="00C955A4"/>
    <w:rsid w:val="00C95696"/>
    <w:rsid w:val="00CA2CD6"/>
    <w:rsid w:val="00CB3106"/>
    <w:rsid w:val="00CB4DF0"/>
    <w:rsid w:val="00CB7FA5"/>
    <w:rsid w:val="00CC2F5F"/>
    <w:rsid w:val="00CD27A8"/>
    <w:rsid w:val="00CD3675"/>
    <w:rsid w:val="00CD426A"/>
    <w:rsid w:val="00CD579B"/>
    <w:rsid w:val="00CD6D09"/>
    <w:rsid w:val="00CE2699"/>
    <w:rsid w:val="00D022DF"/>
    <w:rsid w:val="00D07BBB"/>
    <w:rsid w:val="00D105DB"/>
    <w:rsid w:val="00D147A9"/>
    <w:rsid w:val="00D15D56"/>
    <w:rsid w:val="00D229DB"/>
    <w:rsid w:val="00D2319A"/>
    <w:rsid w:val="00D25716"/>
    <w:rsid w:val="00D2644E"/>
    <w:rsid w:val="00D26580"/>
    <w:rsid w:val="00D414F8"/>
    <w:rsid w:val="00D4300C"/>
    <w:rsid w:val="00D60874"/>
    <w:rsid w:val="00D64767"/>
    <w:rsid w:val="00D660EC"/>
    <w:rsid w:val="00D675F4"/>
    <w:rsid w:val="00D7230F"/>
    <w:rsid w:val="00D82ADF"/>
    <w:rsid w:val="00D87C25"/>
    <w:rsid w:val="00D90B36"/>
    <w:rsid w:val="00DA3D45"/>
    <w:rsid w:val="00DB1AE1"/>
    <w:rsid w:val="00DB451E"/>
    <w:rsid w:val="00DB5E64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B6FD8"/>
    <w:rsid w:val="00ED1D65"/>
    <w:rsid w:val="00EE3CF0"/>
    <w:rsid w:val="00EF3455"/>
    <w:rsid w:val="00EF654B"/>
    <w:rsid w:val="00EF7174"/>
    <w:rsid w:val="00F143AB"/>
    <w:rsid w:val="00F15867"/>
    <w:rsid w:val="00F433E9"/>
    <w:rsid w:val="00F51467"/>
    <w:rsid w:val="00F60090"/>
    <w:rsid w:val="00F61C92"/>
    <w:rsid w:val="00F625C2"/>
    <w:rsid w:val="00F7606F"/>
    <w:rsid w:val="00F82A49"/>
    <w:rsid w:val="00F85E87"/>
    <w:rsid w:val="00F90516"/>
    <w:rsid w:val="00F922B3"/>
    <w:rsid w:val="00FB4C7E"/>
    <w:rsid w:val="00FC5713"/>
    <w:rsid w:val="00FE1E14"/>
    <w:rsid w:val="00FE6D48"/>
    <w:rsid w:val="00FF51C2"/>
    <w:rsid w:val="00FF74E0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74AE592"/>
  <w15:docId w15:val="{627F89FA-4B9A-4B0D-92F5-C7EDB5D7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BodyText"/>
    <w:qFormat/>
    <w:rsid w:val="005A0145"/>
    <w:rPr>
      <w:rFonts w:cs="Arial"/>
      <w:noProof/>
      <w:color w:val="44546A" w:themeColor="text2"/>
      <w:sz w:val="36"/>
    </w:rPr>
  </w:style>
  <w:style w:type="paragraph" w:styleId="BodyText">
    <w:name w:val="Body Text"/>
    <w:basedOn w:val="Normal"/>
    <w:link w:val="BodyTextChar"/>
    <w:semiHidden/>
    <w:unhideWhenUsed/>
    <w:rsid w:val="005A014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A0145"/>
    <w:rPr>
      <w:rFonts w:ascii="Century Gothic" w:eastAsia="Calibri" w:hAnsi="Century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gibson\Documents\LYIT\2020_2021\a_Sem2\TeamProject\JournalTemplate\Week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554C9E-5B46-402F-93A4-F24134228B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Weekly-Project-Status-Report-10673_WORD.dotx</Template>
  <TotalTime>1</TotalTime>
  <Pages>1</Pages>
  <Words>68</Words>
  <Characters>433</Characters>
  <Application>Microsoft Office Word</Application>
  <DocSecurity>4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LYIT</dc:creator>
  <cp:lastModifiedBy>McMahon Helen</cp:lastModifiedBy>
  <cp:revision>2</cp:revision>
  <cp:lastPrinted>2018-12-11T20:33:00Z</cp:lastPrinted>
  <dcterms:created xsi:type="dcterms:W3CDTF">2021-02-03T09:23:00Z</dcterms:created>
  <dcterms:modified xsi:type="dcterms:W3CDTF">2021-02-03T09:23:00Z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